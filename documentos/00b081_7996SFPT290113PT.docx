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14C" w:rsidRPr="00DE6490" w:rsidRDefault="00D5214C">
      <w:pPr>
        <w:rPr>
          <w:sz w:val="22"/>
          <w:szCs w:val="22"/>
        </w:rPr>
      </w:pPr>
    </w:p>
    <w:p w:rsidR="00D5214C" w:rsidRPr="00DE6490" w:rsidRDefault="00D5214C">
      <w:pPr>
        <w:rPr>
          <w:sz w:val="22"/>
          <w:szCs w:val="22"/>
        </w:rPr>
      </w:pPr>
    </w:p>
    <w:p w:rsidR="00D5214C" w:rsidRPr="00DE6490" w:rsidRDefault="00D5214C" w:rsidP="00BA6650">
      <w:pPr>
        <w:tabs>
          <w:tab w:val="center" w:pos="4419"/>
        </w:tabs>
        <w:rPr>
          <w:rFonts w:ascii="Arial" w:hAnsi="Arial" w:cs="Arial"/>
          <w:b/>
          <w:bCs/>
          <w:sz w:val="22"/>
          <w:szCs w:val="22"/>
        </w:rPr>
      </w:pPr>
      <w:r w:rsidRPr="00DE6490">
        <w:rPr>
          <w:rFonts w:ascii="Arial" w:hAnsi="Arial" w:cs="Arial"/>
          <w:b/>
          <w:bCs/>
          <w:sz w:val="22"/>
          <w:szCs w:val="22"/>
        </w:rPr>
        <w:tab/>
        <w:t xml:space="preserve">  FICHA  DE EVOLUCION     </w:t>
      </w:r>
    </w:p>
    <w:p w:rsidR="00D5214C" w:rsidRPr="00DE6490" w:rsidRDefault="00D5214C" w:rsidP="00BA6650">
      <w:pPr>
        <w:tabs>
          <w:tab w:val="center" w:pos="4419"/>
        </w:tabs>
        <w:rPr>
          <w:rFonts w:ascii="Arial" w:hAnsi="Arial" w:cs="Arial"/>
          <w:b/>
          <w:bCs/>
          <w:sz w:val="22"/>
          <w:szCs w:val="22"/>
        </w:rPr>
      </w:pPr>
    </w:p>
    <w:p w:rsidR="00D5214C" w:rsidRDefault="00D5214C" w:rsidP="00BA6650">
      <w:pPr>
        <w:tabs>
          <w:tab w:val="left" w:pos="708"/>
          <w:tab w:val="left" w:pos="1416"/>
          <w:tab w:val="left" w:pos="2238"/>
        </w:tabs>
        <w:rPr>
          <w:rFonts w:ascii="Arial" w:hAnsi="Arial" w:cs="Arial"/>
          <w:b/>
          <w:bCs/>
          <w:sz w:val="22"/>
          <w:szCs w:val="22"/>
        </w:rPr>
      </w:pPr>
      <w:r w:rsidRPr="00DE6490">
        <w:rPr>
          <w:rFonts w:ascii="Arial" w:hAnsi="Arial" w:cs="Arial"/>
          <w:b/>
          <w:bCs/>
          <w:sz w:val="22"/>
          <w:szCs w:val="22"/>
        </w:rPr>
        <w:t>Nº HC: 7996</w:t>
      </w:r>
      <w:r w:rsidRPr="00DE6490">
        <w:rPr>
          <w:rFonts w:ascii="Arial" w:hAnsi="Arial" w:cs="Arial"/>
          <w:b/>
          <w:bCs/>
          <w:sz w:val="22"/>
          <w:szCs w:val="22"/>
        </w:rPr>
        <w:tab/>
      </w:r>
    </w:p>
    <w:p w:rsidR="00D5214C" w:rsidRDefault="00D5214C" w:rsidP="00BA6650">
      <w:pPr>
        <w:tabs>
          <w:tab w:val="left" w:pos="708"/>
          <w:tab w:val="left" w:pos="1416"/>
          <w:tab w:val="left" w:pos="2238"/>
        </w:tabs>
        <w:rPr>
          <w:rFonts w:ascii="Arial" w:hAnsi="Arial" w:cs="Arial"/>
          <w:b/>
          <w:bCs/>
          <w:sz w:val="22"/>
          <w:szCs w:val="22"/>
        </w:rPr>
      </w:pPr>
    </w:p>
    <w:p w:rsidR="00D5214C" w:rsidRPr="00DE6490" w:rsidRDefault="00D5214C" w:rsidP="00BA6650">
      <w:pPr>
        <w:tabs>
          <w:tab w:val="left" w:pos="708"/>
          <w:tab w:val="left" w:pos="1416"/>
          <w:tab w:val="left" w:pos="2238"/>
        </w:tabs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  <w:r w:rsidRPr="00DE6490">
        <w:rPr>
          <w:rFonts w:ascii="Arial" w:hAnsi="Arial" w:cs="Arial"/>
          <w:b/>
          <w:bCs/>
          <w:sz w:val="22"/>
          <w:szCs w:val="22"/>
        </w:rPr>
        <w:tab/>
      </w:r>
    </w:p>
    <w:tbl>
      <w:tblPr>
        <w:tblW w:w="11058" w:type="dxa"/>
        <w:tblInd w:w="-68" w:type="dxa"/>
        <w:tblCellMar>
          <w:left w:w="70" w:type="dxa"/>
          <w:right w:w="70" w:type="dxa"/>
        </w:tblCellMar>
        <w:tblLook w:val="0000"/>
      </w:tblPr>
      <w:tblGrid>
        <w:gridCol w:w="5393"/>
        <w:gridCol w:w="5665"/>
      </w:tblGrid>
      <w:tr w:rsidR="00D5214C" w:rsidRPr="00DE6490">
        <w:trPr>
          <w:trHeight w:val="467"/>
        </w:trPr>
        <w:tc>
          <w:tcPr>
            <w:tcW w:w="5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:rsidR="00D5214C" w:rsidRPr="00DE6490" w:rsidRDefault="00D5214C" w:rsidP="009B47B8">
            <w:pPr>
              <w:rPr>
                <w:rFonts w:ascii="Arial" w:hAnsi="Arial" w:cs="Arial"/>
                <w:b/>
                <w:bCs/>
              </w:rPr>
            </w:pPr>
          </w:p>
          <w:p w:rsidR="00D5214C" w:rsidRPr="00DE6490" w:rsidRDefault="00D5214C" w:rsidP="009B47B8">
            <w:pPr>
              <w:rPr>
                <w:rFonts w:ascii="Arial" w:hAnsi="Arial" w:cs="Arial"/>
                <w:b/>
                <w:bCs/>
              </w:rPr>
            </w:pPr>
          </w:p>
          <w:p w:rsidR="00D5214C" w:rsidRPr="00DE6490" w:rsidRDefault="00D5214C" w:rsidP="009B47B8">
            <w:pPr>
              <w:rPr>
                <w:rFonts w:ascii="Arial" w:hAnsi="Arial" w:cs="Arial"/>
                <w:b/>
                <w:bCs/>
              </w:rPr>
            </w:pPr>
            <w:r w:rsidRPr="00DE6490">
              <w:rPr>
                <w:rFonts w:ascii="Arial" w:hAnsi="Arial" w:cs="Arial"/>
                <w:b/>
                <w:bCs/>
                <w:sz w:val="22"/>
                <w:szCs w:val="22"/>
              </w:rPr>
              <w:t>FECHA  SESIÓN:  29/1/2013</w:t>
            </w:r>
            <w:r w:rsidRPr="00DE6490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</w:p>
        </w:tc>
        <w:tc>
          <w:tcPr>
            <w:tcW w:w="5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5214C" w:rsidRPr="00DE6490" w:rsidRDefault="00D5214C" w:rsidP="009B47B8">
            <w:pPr>
              <w:rPr>
                <w:rFonts w:ascii="Arial" w:hAnsi="Arial" w:cs="Arial"/>
                <w:b/>
                <w:bCs/>
              </w:rPr>
            </w:pPr>
            <w:r w:rsidRPr="00DE6490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SESIÓN Nº: 42</w:t>
            </w:r>
          </w:p>
          <w:p w:rsidR="00D5214C" w:rsidRPr="00DE6490" w:rsidRDefault="00D5214C" w:rsidP="009B47B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5214C" w:rsidRPr="00DE6490">
        <w:trPr>
          <w:trHeight w:val="326"/>
        </w:trPr>
        <w:tc>
          <w:tcPr>
            <w:tcW w:w="110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5214C" w:rsidRPr="00DE6490" w:rsidRDefault="00D5214C" w:rsidP="009B47B8">
            <w:pPr>
              <w:rPr>
                <w:rFonts w:ascii="Arial" w:hAnsi="Arial" w:cs="Arial"/>
              </w:rPr>
            </w:pPr>
          </w:p>
          <w:p w:rsidR="00D5214C" w:rsidRPr="00DE6490" w:rsidRDefault="00D5214C" w:rsidP="00BA6650">
            <w:pPr>
              <w:rPr>
                <w:rFonts w:ascii="Arial" w:hAnsi="Arial" w:cs="Arial"/>
              </w:rPr>
            </w:pPr>
            <w:r w:rsidRPr="00DE6490">
              <w:rPr>
                <w:rFonts w:ascii="Arial" w:hAnsi="Arial" w:cs="Arial"/>
                <w:sz w:val="22"/>
                <w:szCs w:val="22"/>
              </w:rPr>
              <w:t>Rosalinda llega agradecida por haberle pasado la voz de los Yuyach en San Cosme con “Músicos ambulantes”.  Hasta allá fue con Gustavo y Sebastián y emocionada recordaba cuando vio la obra por vez primera en su colegio y hasta el camino al cerro le llevaba a su infancia. Recordaba también como su padre y su familia “ninguneaban y despreciaban” a su madre. “Ellos se creían mejor por el apellido Rojas, que es español, y llamaban a mi madre de pastora para abajo”. Analizamos los atributos que confiere al rol masculino (su padre, el abuelo y el padre de Gustavo, Gustavo…) y cómo lo patriarcal es entendido –según Rosalinda- desde lo intolerante, lo jerárquico e impositivo. Queda por entender que todos estos atributos persisten en su mente.</w:t>
            </w:r>
          </w:p>
          <w:p w:rsidR="00D5214C" w:rsidRPr="00DE6490" w:rsidRDefault="00D5214C" w:rsidP="00BA6650">
            <w:pPr>
              <w:rPr>
                <w:rFonts w:ascii="Arial" w:hAnsi="Arial" w:cs="Arial"/>
              </w:rPr>
            </w:pPr>
          </w:p>
        </w:tc>
      </w:tr>
      <w:tr w:rsidR="00D5214C" w:rsidRPr="00DE6490">
        <w:trPr>
          <w:trHeight w:val="117"/>
        </w:trPr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D5214C" w:rsidRPr="00DE6490" w:rsidRDefault="00D5214C" w:rsidP="009B47B8">
            <w:pPr>
              <w:rPr>
                <w:rFonts w:ascii="Arial" w:hAnsi="Arial" w:cs="Arial"/>
                <w:b/>
                <w:bCs/>
              </w:rPr>
            </w:pPr>
            <w:r w:rsidRPr="00DE649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Contratransferencia y/o intervención del terapeuta:                                             </w:t>
            </w:r>
          </w:p>
          <w:p w:rsidR="00D5214C" w:rsidRPr="00DE6490" w:rsidRDefault="00D5214C" w:rsidP="009B47B8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Arial" w:hAnsi="Arial" w:cs="Arial"/>
              </w:rPr>
            </w:pPr>
          </w:p>
          <w:p w:rsidR="00D5214C" w:rsidRPr="00DE6490" w:rsidRDefault="00D5214C" w:rsidP="009B47B8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Arial" w:hAnsi="Arial" w:cs="Arial"/>
              </w:rPr>
            </w:pPr>
            <w:r w:rsidRPr="00DE6490">
              <w:rPr>
                <w:rFonts w:ascii="Arial" w:hAnsi="Arial" w:cs="Arial"/>
                <w:sz w:val="22"/>
                <w:szCs w:val="22"/>
              </w:rPr>
              <w:t xml:space="preserve">Desde la regresión a la infancia de Rosalinda, siento que se desvanece el conflicto en el que nos habíamos sumido durante los últimos tiempos del proceso. Un conflicto ideológico que le llevaba a esconder sus sentimientos más violentos, pero que, de todas formas, salían en la sesión. Analizando su infancia, cómo creció con estos mandatos denigratorios de lo femenino -y yo permaneciendo en un rol maternal- puede ampliar su continente mental y recibir nuevos contenidos. </w:t>
            </w:r>
          </w:p>
          <w:p w:rsidR="00D5214C" w:rsidRPr="00DE6490" w:rsidRDefault="00D5214C" w:rsidP="009B47B8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Arial" w:hAnsi="Arial" w:cs="Arial"/>
              </w:rPr>
            </w:pPr>
          </w:p>
          <w:p w:rsidR="00D5214C" w:rsidRPr="00DE6490" w:rsidRDefault="00D5214C" w:rsidP="009B47B8">
            <w:pPr>
              <w:pBdr>
                <w:top w:val="single" w:sz="4" w:space="1" w:color="auto"/>
              </w:pBdr>
              <w:rPr>
                <w:rFonts w:ascii="Arial" w:hAnsi="Arial" w:cs="Arial"/>
                <w:b/>
                <w:bCs/>
              </w:rPr>
            </w:pPr>
            <w:r w:rsidRPr="00DE649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Tema:   </w:t>
            </w:r>
          </w:p>
          <w:p w:rsidR="00D5214C" w:rsidRPr="00DE6490" w:rsidRDefault="00D5214C" w:rsidP="009B47B8">
            <w:pPr>
              <w:pBdr>
                <w:top w:val="single" w:sz="4" w:space="1" w:color="auto"/>
                <w:bottom w:val="single" w:sz="4" w:space="1" w:color="auto"/>
              </w:pBdr>
              <w:rPr>
                <w:rFonts w:ascii="Arial" w:hAnsi="Arial" w:cs="Arial"/>
              </w:rPr>
            </w:pPr>
          </w:p>
          <w:p w:rsidR="00D5214C" w:rsidRPr="00DE6490" w:rsidRDefault="00D5214C" w:rsidP="009B47B8">
            <w:pPr>
              <w:pBdr>
                <w:top w:val="single" w:sz="4" w:space="1" w:color="auto"/>
                <w:bottom w:val="single" w:sz="4" w:space="1" w:color="auto"/>
              </w:pBdr>
              <w:rPr>
                <w:rFonts w:ascii="Arial" w:hAnsi="Arial" w:cs="Arial"/>
              </w:rPr>
            </w:pPr>
            <w:r w:rsidRPr="00DE6490">
              <w:rPr>
                <w:rFonts w:ascii="Arial" w:hAnsi="Arial" w:cs="Arial"/>
                <w:sz w:val="22"/>
                <w:szCs w:val="22"/>
              </w:rPr>
              <w:t>Los mandatos de denigración y violencia recibidos durante su infancia.</w:t>
            </w:r>
          </w:p>
        </w:tc>
      </w:tr>
      <w:tr w:rsidR="00D5214C" w:rsidRPr="00DE6490">
        <w:trPr>
          <w:trHeight w:val="252"/>
        </w:trPr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5214C" w:rsidRPr="00DE6490" w:rsidRDefault="00D5214C" w:rsidP="009B47B8">
            <w:pPr>
              <w:pBdr>
                <w:bottom w:val="single" w:sz="4" w:space="1" w:color="auto"/>
              </w:pBdr>
              <w:rPr>
                <w:rFonts w:ascii="Arial" w:hAnsi="Arial" w:cs="Arial"/>
              </w:rPr>
            </w:pPr>
            <w:r w:rsidRPr="00DE6490">
              <w:rPr>
                <w:rFonts w:ascii="Arial" w:hAnsi="Arial" w:cs="Arial"/>
                <w:b/>
                <w:bCs/>
                <w:sz w:val="22"/>
                <w:szCs w:val="22"/>
                <w:bdr w:val="single" w:sz="4" w:space="0" w:color="auto"/>
              </w:rPr>
              <w:t>Eventos y/o stressores que intervienen</w:t>
            </w:r>
            <w:r w:rsidRPr="00DE6490">
              <w:rPr>
                <w:rFonts w:ascii="Arial" w:hAnsi="Arial" w:cs="Arial"/>
                <w:sz w:val="22"/>
                <w:szCs w:val="22"/>
                <w:bdr w:val="single" w:sz="4" w:space="0" w:color="auto"/>
              </w:rPr>
              <w:t xml:space="preserve">: </w:t>
            </w:r>
          </w:p>
          <w:p w:rsidR="00D5214C" w:rsidRPr="00DE6490" w:rsidRDefault="00D5214C" w:rsidP="009B47B8">
            <w:pPr>
              <w:pBdr>
                <w:bottom w:val="single" w:sz="4" w:space="1" w:color="auto"/>
              </w:pBdr>
              <w:rPr>
                <w:rFonts w:ascii="Arial" w:hAnsi="Arial" w:cs="Arial"/>
              </w:rPr>
            </w:pPr>
          </w:p>
          <w:p w:rsidR="00D5214C" w:rsidRPr="00DE6490" w:rsidRDefault="00D5214C" w:rsidP="009B47B8">
            <w:pPr>
              <w:pBdr>
                <w:bottom w:val="single" w:sz="4" w:space="1" w:color="auto"/>
              </w:pBdr>
              <w:rPr>
                <w:rFonts w:ascii="Arial" w:hAnsi="Arial" w:cs="Arial"/>
              </w:rPr>
            </w:pPr>
          </w:p>
        </w:tc>
      </w:tr>
    </w:tbl>
    <w:p w:rsidR="00D5214C" w:rsidRPr="00DE6490" w:rsidRDefault="00D5214C" w:rsidP="00BA6650">
      <w:pPr>
        <w:rPr>
          <w:rFonts w:ascii="Arial" w:hAnsi="Arial" w:cs="Arial"/>
          <w:sz w:val="22"/>
          <w:szCs w:val="22"/>
        </w:rPr>
      </w:pPr>
      <w:r w:rsidRPr="00DE6490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D5214C" w:rsidRPr="00DE6490" w:rsidRDefault="00D5214C" w:rsidP="00BA6650">
      <w:pPr>
        <w:rPr>
          <w:rFonts w:ascii="Arial" w:hAnsi="Arial" w:cs="Arial"/>
          <w:sz w:val="22"/>
          <w:szCs w:val="22"/>
        </w:rPr>
      </w:pPr>
    </w:p>
    <w:p w:rsidR="00D5214C" w:rsidRPr="00DE6490" w:rsidRDefault="00D5214C" w:rsidP="00BA6650">
      <w:pPr>
        <w:rPr>
          <w:sz w:val="22"/>
          <w:szCs w:val="22"/>
        </w:rPr>
      </w:pPr>
    </w:p>
    <w:p w:rsidR="00D5214C" w:rsidRPr="00DE6490" w:rsidRDefault="00D5214C" w:rsidP="00BA6650">
      <w:pPr>
        <w:rPr>
          <w:sz w:val="22"/>
          <w:szCs w:val="22"/>
        </w:rPr>
      </w:pPr>
    </w:p>
    <w:p w:rsidR="00D5214C" w:rsidRPr="00DE6490" w:rsidRDefault="00D5214C">
      <w:pPr>
        <w:rPr>
          <w:sz w:val="22"/>
          <w:szCs w:val="22"/>
        </w:rPr>
      </w:pPr>
    </w:p>
    <w:sectPr w:rsidR="00D5214C" w:rsidRPr="00DE6490" w:rsidSect="00DF0DD1">
      <w:pgSz w:w="12240" w:h="15840"/>
      <w:pgMar w:top="1417" w:right="1701" w:bottom="1417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6650"/>
    <w:rsid w:val="001334F8"/>
    <w:rsid w:val="001717E1"/>
    <w:rsid w:val="00354030"/>
    <w:rsid w:val="005E2BD0"/>
    <w:rsid w:val="006F7C95"/>
    <w:rsid w:val="009B47B8"/>
    <w:rsid w:val="00BA6650"/>
    <w:rsid w:val="00BE41D5"/>
    <w:rsid w:val="00D5214C"/>
    <w:rsid w:val="00DE6490"/>
    <w:rsid w:val="00DF0DD1"/>
    <w:rsid w:val="00F15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65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265</Words>
  <Characters>1463</Characters>
  <Application>Microsoft Office Outlook</Application>
  <DocSecurity>0</DocSecurity>
  <Lines>0</Lines>
  <Paragraphs>0</Paragraphs>
  <ScaleCrop>false</ScaleCrop>
  <Company>Luffi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vrivera</cp:lastModifiedBy>
  <cp:revision>2</cp:revision>
  <cp:lastPrinted>2013-02-04T21:26:00Z</cp:lastPrinted>
  <dcterms:created xsi:type="dcterms:W3CDTF">2014-08-20T17:17:00Z</dcterms:created>
  <dcterms:modified xsi:type="dcterms:W3CDTF">2014-08-20T17:17:00Z</dcterms:modified>
</cp:coreProperties>
</file>